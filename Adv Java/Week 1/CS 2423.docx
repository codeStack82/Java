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E12BD" w14:textId="77777777" w:rsidR="00FF41BA" w:rsidRPr="006C025E" w:rsidRDefault="00892127">
      <w:pPr>
        <w:pStyle w:val="Heading1"/>
        <w:rPr>
          <w:sz w:val="32"/>
          <w:szCs w:val="24"/>
        </w:rPr>
      </w:pPr>
      <w:bookmarkStart w:id="0" w:name="_GoBack"/>
      <w:r w:rsidRPr="006C025E">
        <w:rPr>
          <w:sz w:val="32"/>
          <w:szCs w:val="24"/>
        </w:rPr>
        <w:t xml:space="preserve">CS 2423 </w:t>
      </w:r>
    </w:p>
    <w:bookmarkEnd w:id="0"/>
    <w:p w14:paraId="5651C4A9" w14:textId="01718CBE" w:rsidR="00892127" w:rsidRPr="00BF4C11" w:rsidRDefault="00892127" w:rsidP="00892127">
      <w:pPr>
        <w:pStyle w:val="ListBullet"/>
        <w:rPr>
          <w:sz w:val="24"/>
          <w:szCs w:val="24"/>
        </w:rPr>
      </w:pPr>
      <w:r w:rsidRPr="00BF4C11">
        <w:rPr>
          <w:sz w:val="24"/>
          <w:szCs w:val="24"/>
        </w:rPr>
        <w:t xml:space="preserve">Class </w:t>
      </w:r>
      <w:r w:rsidR="006C025E">
        <w:rPr>
          <w:sz w:val="24"/>
          <w:szCs w:val="24"/>
        </w:rPr>
        <w:t xml:space="preserve"># </w:t>
      </w:r>
      <w:r w:rsidRPr="00BF4C11">
        <w:rPr>
          <w:sz w:val="24"/>
          <w:szCs w:val="24"/>
        </w:rPr>
        <w:t>1 – 1/17/17</w:t>
      </w:r>
    </w:p>
    <w:p w14:paraId="19F265BB" w14:textId="77777777" w:rsidR="00892127" w:rsidRPr="006C025E" w:rsidRDefault="00892127" w:rsidP="00892127">
      <w:pPr>
        <w:pStyle w:val="ListBullet"/>
        <w:rPr>
          <w:b/>
          <w:sz w:val="24"/>
          <w:szCs w:val="24"/>
        </w:rPr>
      </w:pPr>
      <w:r w:rsidRPr="006C025E">
        <w:rPr>
          <w:b/>
          <w:sz w:val="24"/>
          <w:szCs w:val="24"/>
        </w:rPr>
        <w:t>IDE</w:t>
      </w:r>
    </w:p>
    <w:p w14:paraId="033584B7" w14:textId="77777777" w:rsidR="00892127" w:rsidRPr="00BF4C11" w:rsidRDefault="00892127" w:rsidP="00892127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F4C11">
        <w:rPr>
          <w:sz w:val="24"/>
          <w:szCs w:val="24"/>
        </w:rPr>
        <w:t>Use what works for you</w:t>
      </w:r>
    </w:p>
    <w:p w14:paraId="3731026D" w14:textId="77777777" w:rsidR="00892127" w:rsidRPr="00BF4C11" w:rsidRDefault="00892127" w:rsidP="00892127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F4C11">
        <w:rPr>
          <w:sz w:val="24"/>
          <w:szCs w:val="24"/>
        </w:rPr>
        <w:t>eclipse</w:t>
      </w:r>
    </w:p>
    <w:p w14:paraId="478765D3" w14:textId="2D8EFFE2" w:rsidR="00892127" w:rsidRPr="006C025E" w:rsidRDefault="00892127" w:rsidP="006C025E">
      <w:pPr>
        <w:pStyle w:val="ListBullet"/>
        <w:numPr>
          <w:ilvl w:val="1"/>
          <w:numId w:val="3"/>
        </w:numPr>
        <w:rPr>
          <w:sz w:val="24"/>
          <w:szCs w:val="24"/>
        </w:rPr>
      </w:pPr>
      <w:proofErr w:type="spellStart"/>
      <w:r w:rsidRPr="00BF4C11">
        <w:rPr>
          <w:sz w:val="24"/>
          <w:szCs w:val="24"/>
        </w:rPr>
        <w:t>netbeans</w:t>
      </w:r>
      <w:proofErr w:type="spellEnd"/>
    </w:p>
    <w:p w14:paraId="305A3063" w14:textId="77777777" w:rsidR="00892127" w:rsidRPr="006C025E" w:rsidRDefault="00892127" w:rsidP="00892127">
      <w:pPr>
        <w:pStyle w:val="ListBullet"/>
        <w:rPr>
          <w:b/>
          <w:sz w:val="24"/>
          <w:szCs w:val="24"/>
        </w:rPr>
      </w:pPr>
      <w:r w:rsidRPr="006C025E">
        <w:rPr>
          <w:b/>
          <w:sz w:val="24"/>
          <w:szCs w:val="24"/>
        </w:rPr>
        <w:t>Late work</w:t>
      </w:r>
    </w:p>
    <w:p w14:paraId="699134BE" w14:textId="6AF170D3" w:rsidR="00892127" w:rsidRPr="00BF4C11" w:rsidRDefault="00892127" w:rsidP="001F45BA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F4C11">
        <w:rPr>
          <w:sz w:val="24"/>
          <w:szCs w:val="24"/>
        </w:rPr>
        <w:t>1 page explanation put it on a thumb drive and turn it in to him in person</w:t>
      </w:r>
      <w:proofErr w:type="gramStart"/>
      <w:r w:rsidRPr="00BF4C11">
        <w:rPr>
          <w:sz w:val="24"/>
          <w:szCs w:val="24"/>
        </w:rPr>
        <w:t>…..</w:t>
      </w:r>
      <w:proofErr w:type="gramEnd"/>
      <w:r w:rsidRPr="00BF4C11">
        <w:rPr>
          <w:sz w:val="24"/>
          <w:szCs w:val="24"/>
        </w:rPr>
        <w:t>and dark chocolate</w:t>
      </w:r>
    </w:p>
    <w:p w14:paraId="012F4684" w14:textId="2E7E303C" w:rsidR="00892127" w:rsidRPr="00BF4C11" w:rsidRDefault="00892127" w:rsidP="001F45BA">
      <w:pPr>
        <w:pStyle w:val="ListBullet"/>
        <w:rPr>
          <w:sz w:val="24"/>
          <w:szCs w:val="24"/>
        </w:rPr>
      </w:pPr>
      <w:r w:rsidRPr="00BF4C11">
        <w:rPr>
          <w:sz w:val="24"/>
          <w:szCs w:val="24"/>
        </w:rPr>
        <w:t>Sign up for OCCC class text cancellations - so I don’t have to drive up for no reason</w:t>
      </w:r>
    </w:p>
    <w:p w14:paraId="0DB0F20D" w14:textId="2A17AEAC" w:rsidR="00892127" w:rsidRPr="00BF4C11" w:rsidRDefault="00892127" w:rsidP="00892127">
      <w:pPr>
        <w:pStyle w:val="ListBullet"/>
        <w:rPr>
          <w:sz w:val="24"/>
          <w:szCs w:val="24"/>
        </w:rPr>
      </w:pPr>
      <w:r w:rsidRPr="00BF4C11">
        <w:rPr>
          <w:sz w:val="24"/>
          <w:szCs w:val="24"/>
        </w:rPr>
        <w:t xml:space="preserve">Student Accommodations </w:t>
      </w:r>
      <w:proofErr w:type="gramStart"/>
      <w:r w:rsidRPr="00BF4C11">
        <w:rPr>
          <w:sz w:val="24"/>
          <w:szCs w:val="24"/>
        </w:rPr>
        <w:t>- ?????</w:t>
      </w:r>
      <w:proofErr w:type="gramEnd"/>
      <w:r w:rsidR="001F45BA" w:rsidRPr="00BF4C11">
        <w:rPr>
          <w:sz w:val="24"/>
          <w:szCs w:val="24"/>
        </w:rPr>
        <w:t xml:space="preserve"> </w:t>
      </w:r>
    </w:p>
    <w:p w14:paraId="3A0D44DD" w14:textId="6994D4E6" w:rsidR="001F45BA" w:rsidRPr="00BF4C11" w:rsidRDefault="001F45BA" w:rsidP="001F45BA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F4C11">
        <w:rPr>
          <w:sz w:val="24"/>
          <w:szCs w:val="24"/>
        </w:rPr>
        <w:t>Talk to the teacher about mu situation</w:t>
      </w:r>
    </w:p>
    <w:p w14:paraId="0E37DA7B" w14:textId="0DB86249" w:rsidR="00FF41BA" w:rsidRPr="001F45BA" w:rsidRDefault="00FF41BA" w:rsidP="001F45BA">
      <w:pPr>
        <w:pStyle w:val="ListBullet"/>
        <w:numPr>
          <w:ilvl w:val="0"/>
          <w:numId w:val="0"/>
        </w:numPr>
        <w:ind w:left="432"/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sectPr w:rsidR="00FF41BA" w:rsidRPr="001F45BA" w:rsidSect="00BF4C11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1D350" w14:textId="77777777" w:rsidR="00C54E47" w:rsidRDefault="00C54E47">
      <w:r>
        <w:separator/>
      </w:r>
    </w:p>
    <w:p w14:paraId="14B461E2" w14:textId="77777777" w:rsidR="00C54E47" w:rsidRDefault="00C54E47"/>
  </w:endnote>
  <w:endnote w:type="continuationSeparator" w:id="0">
    <w:p w14:paraId="2FF93F23" w14:textId="77777777" w:rsidR="00C54E47" w:rsidRDefault="00C54E47">
      <w:r>
        <w:continuationSeparator/>
      </w:r>
    </w:p>
    <w:p w14:paraId="07F7FD48" w14:textId="77777777" w:rsidR="00C54E47" w:rsidRDefault="00C54E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2F3E5" w14:textId="77777777" w:rsidR="00FF41BA" w:rsidRDefault="00C54E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C1E81" w14:textId="77777777" w:rsidR="00C54E47" w:rsidRDefault="00C54E47">
      <w:r>
        <w:separator/>
      </w:r>
    </w:p>
    <w:p w14:paraId="4A1AFF59" w14:textId="77777777" w:rsidR="00C54E47" w:rsidRDefault="00C54E47"/>
  </w:footnote>
  <w:footnote w:type="continuationSeparator" w:id="0">
    <w:p w14:paraId="3548CF5D" w14:textId="77777777" w:rsidR="00C54E47" w:rsidRDefault="00C54E47">
      <w:r>
        <w:continuationSeparator/>
      </w:r>
    </w:p>
    <w:p w14:paraId="4547F954" w14:textId="77777777" w:rsidR="00C54E47" w:rsidRDefault="00C54E4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27"/>
    <w:rsid w:val="001F45BA"/>
    <w:rsid w:val="006C025E"/>
    <w:rsid w:val="00892127"/>
    <w:rsid w:val="00BF4C11"/>
    <w:rsid w:val="00C54E47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B0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892127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US"/>
    </w:rPr>
  </w:style>
  <w:style w:type="paragraph" w:customStyle="1" w:styleId="p2">
    <w:name w:val="p2"/>
    <w:basedOn w:val="Normal"/>
    <w:rsid w:val="00892127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US"/>
    </w:rPr>
  </w:style>
  <w:style w:type="character" w:customStyle="1" w:styleId="apple-tab-span">
    <w:name w:val="apple-tab-span"/>
    <w:basedOn w:val="DefaultParagraphFont"/>
    <w:rsid w:val="00892127"/>
  </w:style>
  <w:style w:type="character" w:customStyle="1" w:styleId="apple-converted-space">
    <w:name w:val="apple-converted-space"/>
    <w:basedOn w:val="DefaultParagraphFont"/>
    <w:rsid w:val="0089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86"/>
    <w:rsid w:val="00B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9E1DECAE9A541B08176064442D0F4">
    <w:name w:val="9D89E1DECAE9A541B08176064442D0F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95C4FE051D7C84388D69C2B4F536A10">
    <w:name w:val="095C4FE051D7C84388D69C2B4F536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3</cp:revision>
  <dcterms:created xsi:type="dcterms:W3CDTF">2017-01-18T00:44:00Z</dcterms:created>
  <dcterms:modified xsi:type="dcterms:W3CDTF">2017-01-18T00:52:00Z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